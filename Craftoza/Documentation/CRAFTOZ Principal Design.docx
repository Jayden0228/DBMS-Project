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0DDB" w14:textId="6849CBB6" w:rsidR="002B0CA1" w:rsidRDefault="004D5571" w:rsidP="004D5571">
      <w:pPr>
        <w:spacing w:after="0"/>
        <w:jc w:val="center"/>
        <w:rPr>
          <w:rFonts w:ascii="Gill Sans MT" w:hAnsi="Gill Sans MT" w:cs="Microsoft Sans Serif"/>
          <w:b/>
          <w:bCs/>
          <w:sz w:val="20"/>
          <w:szCs w:val="20"/>
          <w:lang w:val="en-US"/>
        </w:rPr>
      </w:pPr>
      <w:r w:rsidRPr="004D5571">
        <w:rPr>
          <w:rFonts w:ascii="Gill Sans MT" w:hAnsi="Gill Sans MT" w:cs="Microsoft Sans Serif"/>
          <w:b/>
          <w:bCs/>
          <w:sz w:val="20"/>
          <w:szCs w:val="20"/>
          <w:lang w:val="en-US"/>
        </w:rPr>
        <w:t>CRAFTOZA’S PRI</w:t>
      </w:r>
      <w:r w:rsidR="002C7732">
        <w:rPr>
          <w:rFonts w:ascii="Gill Sans MT" w:hAnsi="Gill Sans MT" w:cs="Microsoft Sans Serif"/>
          <w:b/>
          <w:bCs/>
          <w:sz w:val="20"/>
          <w:szCs w:val="20"/>
          <w:lang w:val="en-US"/>
        </w:rPr>
        <w:t>N</w:t>
      </w:r>
      <w:r w:rsidRPr="004D5571">
        <w:rPr>
          <w:rFonts w:ascii="Gill Sans MT" w:hAnsi="Gill Sans MT" w:cs="Microsoft Sans Serif"/>
          <w:b/>
          <w:bCs/>
          <w:sz w:val="20"/>
          <w:szCs w:val="20"/>
          <w:lang w:val="en-US"/>
        </w:rPr>
        <w:t>CI</w:t>
      </w:r>
      <w:r w:rsidR="006954B2">
        <w:rPr>
          <w:rFonts w:ascii="Gill Sans MT" w:hAnsi="Gill Sans MT" w:cs="Microsoft Sans Serif"/>
          <w:b/>
          <w:bCs/>
          <w:sz w:val="20"/>
          <w:szCs w:val="20"/>
          <w:lang w:val="en-US"/>
        </w:rPr>
        <w:t>PAL</w:t>
      </w:r>
      <w:r w:rsidRPr="004D5571">
        <w:rPr>
          <w:rFonts w:ascii="Gill Sans MT" w:hAnsi="Gill Sans MT" w:cs="Microsoft Sans Serif"/>
          <w:b/>
          <w:bCs/>
          <w:sz w:val="20"/>
          <w:szCs w:val="20"/>
          <w:lang w:val="en-US"/>
        </w:rPr>
        <w:t xml:space="preserve"> DESIGN</w:t>
      </w:r>
    </w:p>
    <w:p w14:paraId="2154E4E7" w14:textId="50DE2742" w:rsidR="004D5571" w:rsidRDefault="004D5571" w:rsidP="004D5571">
      <w:pPr>
        <w:spacing w:after="0"/>
        <w:jc w:val="center"/>
        <w:rPr>
          <w:rFonts w:ascii="Gill Sans MT" w:hAnsi="Gill Sans MT" w:cs="Microsoft Sans Serif"/>
          <w:b/>
          <w:bCs/>
          <w:sz w:val="20"/>
          <w:szCs w:val="20"/>
          <w:lang w:val="en-US"/>
        </w:rPr>
      </w:pPr>
    </w:p>
    <w:p w14:paraId="3CA19F02" w14:textId="516E4187" w:rsidR="004D5571" w:rsidRDefault="004D5571" w:rsidP="004D5571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 xml:space="preserve">The </w:t>
      </w:r>
      <w:r w:rsidR="006954B2">
        <w:rPr>
          <w:rFonts w:ascii="Verdana" w:hAnsi="Verdana" w:cs="Microsoft Sans Serif"/>
          <w:sz w:val="20"/>
          <w:szCs w:val="20"/>
          <w:lang w:val="en-US"/>
        </w:rPr>
        <w:t>principal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structure of the website </w:t>
      </w:r>
      <w:r w:rsidR="00D23EF7">
        <w:rPr>
          <w:rFonts w:ascii="Verdana" w:hAnsi="Verdana" w:cs="Microsoft Sans Serif"/>
          <w:sz w:val="20"/>
          <w:szCs w:val="20"/>
          <w:lang w:val="en-US"/>
        </w:rPr>
        <w:t>shall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be sub-classified into two important sub-divisions.</w:t>
      </w:r>
    </w:p>
    <w:p w14:paraId="254FD721" w14:textId="4F1898A3" w:rsidR="004D5571" w:rsidRDefault="004D5571" w:rsidP="004D5571">
      <w:pPr>
        <w:pStyle w:val="ListParagraph"/>
        <w:numPr>
          <w:ilvl w:val="0"/>
          <w:numId w:val="1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Admin Section</w:t>
      </w:r>
      <w:r w:rsidR="00F368DD">
        <w:rPr>
          <w:rFonts w:ascii="Verdana" w:hAnsi="Verdana" w:cs="Microsoft Sans Serif"/>
          <w:sz w:val="20"/>
          <w:szCs w:val="20"/>
          <w:lang w:val="en-US"/>
        </w:rPr>
        <w:t xml:space="preserve"> (CZ-001)</w:t>
      </w:r>
    </w:p>
    <w:p w14:paraId="21C7A341" w14:textId="3C7E2A8F" w:rsidR="00F368DD" w:rsidRDefault="004D5571" w:rsidP="00F368DD">
      <w:pPr>
        <w:pStyle w:val="ListParagraph"/>
        <w:numPr>
          <w:ilvl w:val="0"/>
          <w:numId w:val="1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User Section</w:t>
      </w:r>
      <w:r w:rsidR="00F368DD">
        <w:rPr>
          <w:rFonts w:ascii="Verdana" w:hAnsi="Verdana" w:cs="Microsoft Sans Serif"/>
          <w:sz w:val="20"/>
          <w:szCs w:val="20"/>
          <w:lang w:val="en-US"/>
        </w:rPr>
        <w:t xml:space="preserve"> (CZ-002)</w:t>
      </w:r>
    </w:p>
    <w:p w14:paraId="29D2B1D9" w14:textId="12FD9FB0" w:rsidR="00F368DD" w:rsidRDefault="00F368DD" w:rsidP="00F368DD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0C10246B" w14:textId="6491176C" w:rsidR="00F368DD" w:rsidRPr="002C7732" w:rsidRDefault="00F368DD" w:rsidP="00F368DD">
      <w:pPr>
        <w:spacing w:after="0"/>
        <w:rPr>
          <w:rFonts w:ascii="Verdana" w:hAnsi="Verdana" w:cs="Microsoft Sans Serif"/>
          <w:b/>
          <w:bCs/>
          <w:color w:val="FF0000"/>
          <w:sz w:val="20"/>
          <w:szCs w:val="20"/>
          <w:lang w:val="en-US"/>
        </w:rPr>
      </w:pPr>
      <w:r w:rsidRPr="002C7732">
        <w:rPr>
          <w:rFonts w:ascii="Verdana" w:hAnsi="Verdana" w:cs="Microsoft Sans Serif"/>
          <w:b/>
          <w:bCs/>
          <w:color w:val="FF0000"/>
          <w:sz w:val="20"/>
          <w:szCs w:val="20"/>
          <w:lang w:val="en-US"/>
        </w:rPr>
        <w:t>CZ-001:</w:t>
      </w:r>
    </w:p>
    <w:p w14:paraId="2D3C7229" w14:textId="15E7C820" w:rsidR="00F368DD" w:rsidRDefault="00F368DD" w:rsidP="00F368DD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 xml:space="preserve">The </w:t>
      </w:r>
      <w:r w:rsidR="00861E3F">
        <w:rPr>
          <w:rFonts w:ascii="Verdana" w:hAnsi="Verdana" w:cs="Microsoft Sans Serif"/>
          <w:sz w:val="20"/>
          <w:szCs w:val="20"/>
          <w:lang w:val="en-US"/>
        </w:rPr>
        <w:t>admin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section </w:t>
      </w:r>
      <w:r w:rsidR="002C7732">
        <w:rPr>
          <w:rFonts w:ascii="Verdana" w:hAnsi="Verdana" w:cs="Microsoft Sans Serif"/>
          <w:sz w:val="20"/>
          <w:szCs w:val="20"/>
          <w:lang w:val="en-US"/>
        </w:rPr>
        <w:t xml:space="preserve">shall be </w:t>
      </w:r>
      <w:r>
        <w:rPr>
          <w:rFonts w:ascii="Verdana" w:hAnsi="Verdana" w:cs="Microsoft Sans Serif"/>
          <w:sz w:val="20"/>
          <w:szCs w:val="20"/>
          <w:lang w:val="en-US"/>
        </w:rPr>
        <w:t>further sub</w:t>
      </w:r>
      <w:r w:rsidR="002C7732">
        <w:rPr>
          <w:rFonts w:ascii="Verdana" w:hAnsi="Verdana" w:cs="Microsoft Sans Serif"/>
          <w:sz w:val="20"/>
          <w:szCs w:val="20"/>
          <w:lang w:val="en-US"/>
        </w:rPr>
        <w:t>-</w:t>
      </w:r>
      <w:r>
        <w:rPr>
          <w:rFonts w:ascii="Verdana" w:hAnsi="Verdana" w:cs="Microsoft Sans Serif"/>
          <w:sz w:val="20"/>
          <w:szCs w:val="20"/>
          <w:lang w:val="en-US"/>
        </w:rPr>
        <w:t>classified into 3 sub-divisions namely.</w:t>
      </w:r>
    </w:p>
    <w:p w14:paraId="4F54AF67" w14:textId="64527FA5" w:rsidR="00F368DD" w:rsidRDefault="00F368DD" w:rsidP="00F368DD">
      <w:pPr>
        <w:pStyle w:val="ListParagraph"/>
        <w:numPr>
          <w:ilvl w:val="0"/>
          <w:numId w:val="2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Order Placements Section</w:t>
      </w:r>
      <w:r w:rsidR="00861E3F"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="006954B2">
        <w:rPr>
          <w:rFonts w:ascii="Verdana" w:hAnsi="Verdana" w:cs="Microsoft Sans Serif"/>
          <w:sz w:val="20"/>
          <w:szCs w:val="20"/>
          <w:lang w:val="en-US"/>
        </w:rPr>
        <w:t>(CZ-001-A)</w:t>
      </w:r>
    </w:p>
    <w:p w14:paraId="12CFDFFF" w14:textId="48BA3D69" w:rsidR="00F368DD" w:rsidRDefault="00F368DD" w:rsidP="00F368DD">
      <w:pPr>
        <w:pStyle w:val="ListParagraph"/>
        <w:numPr>
          <w:ilvl w:val="0"/>
          <w:numId w:val="2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Exclusive Admin Rights Section</w:t>
      </w:r>
      <w:r w:rsidR="006954B2">
        <w:rPr>
          <w:rFonts w:ascii="Verdana" w:hAnsi="Verdana" w:cs="Microsoft Sans Serif"/>
          <w:sz w:val="20"/>
          <w:szCs w:val="20"/>
          <w:lang w:val="en-US"/>
        </w:rPr>
        <w:t xml:space="preserve"> (CZ-001-B)</w:t>
      </w:r>
    </w:p>
    <w:p w14:paraId="0E25A683" w14:textId="54B29740" w:rsidR="00F368DD" w:rsidRDefault="00861E3F" w:rsidP="00F368DD">
      <w:pPr>
        <w:pStyle w:val="ListParagraph"/>
        <w:numPr>
          <w:ilvl w:val="0"/>
          <w:numId w:val="2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Delivery Agent Section</w:t>
      </w:r>
      <w:r w:rsidR="006954B2">
        <w:rPr>
          <w:rFonts w:ascii="Verdana" w:hAnsi="Verdana" w:cs="Microsoft Sans Serif"/>
          <w:sz w:val="20"/>
          <w:szCs w:val="20"/>
          <w:lang w:val="en-US"/>
        </w:rPr>
        <w:t xml:space="preserve"> (CZ-001-C)</w:t>
      </w:r>
    </w:p>
    <w:p w14:paraId="4664823F" w14:textId="18E57D89" w:rsidR="006954B2" w:rsidRPr="00FD46FF" w:rsidRDefault="006954B2" w:rsidP="00FD46FF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370DB1A9" w14:textId="3D4B1658" w:rsidR="006954B2" w:rsidRDefault="006954B2" w:rsidP="006954B2">
      <w:pPr>
        <w:pStyle w:val="ListParagraph"/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6954B2">
        <w:rPr>
          <w:rFonts w:ascii="Verdana" w:hAnsi="Verdana" w:cs="Microsoft Sans Serif"/>
          <w:b/>
          <w:bCs/>
          <w:sz w:val="20"/>
          <w:szCs w:val="20"/>
          <w:lang w:val="en-US"/>
        </w:rPr>
        <w:t>CZ-001-A</w:t>
      </w:r>
      <w:r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</w:p>
    <w:p w14:paraId="04A4FD3F" w14:textId="497E4C96" w:rsidR="006954B2" w:rsidRDefault="006954B2" w:rsidP="006954B2">
      <w:pPr>
        <w:pStyle w:val="ListParagraph"/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 section that provides an interface to interact with all the orders placed by every user. The section consists of the following features</w:t>
      </w:r>
    </w:p>
    <w:p w14:paraId="0D4CE159" w14:textId="77777777" w:rsidR="002C7732" w:rsidRDefault="002C7732" w:rsidP="006954B2">
      <w:pPr>
        <w:pStyle w:val="ListParagraph"/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57F98C85" w14:textId="6AE364B0" w:rsidR="006954B2" w:rsidRPr="002C7732" w:rsidRDefault="006954B2" w:rsidP="006954B2">
      <w:pPr>
        <w:pStyle w:val="ListParagraph"/>
        <w:numPr>
          <w:ilvl w:val="0"/>
          <w:numId w:val="3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2C7732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Order Details Display</w:t>
      </w:r>
    </w:p>
    <w:p w14:paraId="309AACF3" w14:textId="122F0A87" w:rsidR="006954B2" w:rsidRDefault="006954B2" w:rsidP="006954B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All orders placed via the website shall be queued and displayed in a</w:t>
      </w:r>
      <w:r w:rsidR="002C7732">
        <w:rPr>
          <w:rFonts w:ascii="Verdana" w:hAnsi="Verdana" w:cs="Microsoft Sans Serif"/>
          <w:sz w:val="20"/>
          <w:szCs w:val="20"/>
          <w:lang w:val="en-US"/>
        </w:rPr>
        <w:t>n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unambiguous format.</w:t>
      </w:r>
    </w:p>
    <w:p w14:paraId="28895BB6" w14:textId="28D46432" w:rsidR="006954B2" w:rsidRDefault="006954B2" w:rsidP="006954B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order details shall include the following attributes</w:t>
      </w:r>
    </w:p>
    <w:p w14:paraId="77148AA8" w14:textId="2AC0E41B" w:rsidR="006954B2" w:rsidRDefault="006954B2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Customer ID</w:t>
      </w:r>
    </w:p>
    <w:p w14:paraId="6C534173" w14:textId="3BEA7981" w:rsidR="006954B2" w:rsidRDefault="006954B2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Name</w:t>
      </w:r>
    </w:p>
    <w:p w14:paraId="2D4430BE" w14:textId="0ECC5871" w:rsidR="006954B2" w:rsidRDefault="006954B2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Address 1</w:t>
      </w:r>
    </w:p>
    <w:p w14:paraId="506991D6" w14:textId="16D8CCD8" w:rsidR="006954B2" w:rsidRDefault="006954B2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Address 2</w:t>
      </w:r>
    </w:p>
    <w:p w14:paraId="16373909" w14:textId="24A2F784" w:rsidR="00C4405F" w:rsidRDefault="00C4405F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Phone Number</w:t>
      </w:r>
    </w:p>
    <w:p w14:paraId="74C87EFE" w14:textId="07DEFB77" w:rsidR="006954B2" w:rsidRDefault="006954B2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Date of Order Placement</w:t>
      </w:r>
    </w:p>
    <w:p w14:paraId="1061C413" w14:textId="6E4C7F04" w:rsidR="006954B2" w:rsidRDefault="006954B2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Name of allocated Delivery Agent</w:t>
      </w:r>
    </w:p>
    <w:p w14:paraId="07B19F23" w14:textId="2A535364" w:rsidR="006954B2" w:rsidRDefault="006954B2" w:rsidP="006954B2">
      <w:pPr>
        <w:pStyle w:val="ListParagraph"/>
        <w:numPr>
          <w:ilvl w:val="0"/>
          <w:numId w:val="4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Delivery Status</w:t>
      </w:r>
    </w:p>
    <w:p w14:paraId="25F0F499" w14:textId="77777777" w:rsidR="006954B2" w:rsidRDefault="006954B2" w:rsidP="006954B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03947CB0" w14:textId="5EF74C91" w:rsidR="006954B2" w:rsidRPr="002C7732" w:rsidRDefault="006954B2" w:rsidP="006954B2">
      <w:pPr>
        <w:pStyle w:val="ListParagraph"/>
        <w:numPr>
          <w:ilvl w:val="0"/>
          <w:numId w:val="3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2C7732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Order Cancellation</w:t>
      </w:r>
    </w:p>
    <w:p w14:paraId="16988A8E" w14:textId="0F8B2652" w:rsidR="00B8689B" w:rsidRPr="002C7732" w:rsidRDefault="00B8689B" w:rsidP="002C773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 w:rsidRPr="00B8689B">
        <w:rPr>
          <w:rFonts w:ascii="Verdana" w:hAnsi="Verdana" w:cs="Microsoft Sans Serif"/>
          <w:sz w:val="20"/>
          <w:szCs w:val="20"/>
          <w:lang w:val="en-US"/>
        </w:rPr>
        <w:t xml:space="preserve">An option </w:t>
      </w:r>
      <w:r w:rsidR="002C7732">
        <w:rPr>
          <w:rFonts w:ascii="Verdana" w:hAnsi="Verdana" w:cs="Microsoft Sans Serif"/>
          <w:sz w:val="20"/>
          <w:szCs w:val="20"/>
          <w:lang w:val="en-US"/>
        </w:rPr>
        <w:t xml:space="preserve">is </w:t>
      </w:r>
      <w:r w:rsidRPr="00B8689B">
        <w:rPr>
          <w:rFonts w:ascii="Verdana" w:hAnsi="Verdana" w:cs="Microsoft Sans Serif"/>
          <w:sz w:val="20"/>
          <w:szCs w:val="20"/>
          <w:lang w:val="en-US"/>
        </w:rPr>
        <w:t xml:space="preserve">provided </w:t>
      </w:r>
      <w:r>
        <w:rPr>
          <w:rFonts w:ascii="Verdana" w:hAnsi="Verdana" w:cs="Microsoft Sans Serif"/>
          <w:sz w:val="20"/>
          <w:szCs w:val="20"/>
          <w:lang w:val="en-US"/>
        </w:rPr>
        <w:t>to the section user to manually cancel the order in case of</w:t>
      </w:r>
      <w:r w:rsidR="002C7732"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2C7732">
        <w:rPr>
          <w:rFonts w:ascii="Verdana" w:hAnsi="Verdana" w:cs="Microsoft Sans Serif"/>
          <w:sz w:val="20"/>
          <w:szCs w:val="20"/>
          <w:lang w:val="en-US"/>
        </w:rPr>
        <w:t>unavoidable circumstances.</w:t>
      </w:r>
    </w:p>
    <w:p w14:paraId="276E42C2" w14:textId="77777777" w:rsidR="00B8689B" w:rsidRPr="00B8689B" w:rsidRDefault="00B8689B" w:rsidP="00B8689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29B0C27E" w14:textId="22DE0231" w:rsidR="006954B2" w:rsidRPr="002C7732" w:rsidRDefault="006954B2" w:rsidP="006954B2">
      <w:pPr>
        <w:pStyle w:val="ListParagraph"/>
        <w:numPr>
          <w:ilvl w:val="0"/>
          <w:numId w:val="3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2C7732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Delivery Agent Allocation</w:t>
      </w:r>
    </w:p>
    <w:p w14:paraId="5BCBCB06" w14:textId="03B9B1C1" w:rsidR="00B8689B" w:rsidRDefault="00B8689B" w:rsidP="00B8689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 w:rsidRPr="00B8689B">
        <w:rPr>
          <w:rFonts w:ascii="Verdana" w:hAnsi="Verdana" w:cs="Microsoft Sans Serif"/>
          <w:sz w:val="20"/>
          <w:szCs w:val="20"/>
          <w:lang w:val="en-US"/>
        </w:rPr>
        <w:t>An eff</w:t>
      </w:r>
      <w:r>
        <w:rPr>
          <w:rFonts w:ascii="Verdana" w:hAnsi="Verdana" w:cs="Microsoft Sans Serif"/>
          <w:sz w:val="20"/>
          <w:szCs w:val="20"/>
          <w:lang w:val="en-US"/>
        </w:rPr>
        <w:t>icient algorithm to schedule respective delivery agents to deliver the ordered products.</w:t>
      </w:r>
    </w:p>
    <w:p w14:paraId="03C18BA9" w14:textId="77777777" w:rsidR="00B8689B" w:rsidRDefault="00B8689B" w:rsidP="00B8689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03784AD0" w14:textId="77777777" w:rsidR="00B8689B" w:rsidRDefault="00B8689B" w:rsidP="00B8689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Design:</w:t>
      </w:r>
    </w:p>
    <w:p w14:paraId="3A06E040" w14:textId="28A60279" w:rsidR="00B8689B" w:rsidRDefault="00B8689B" w:rsidP="00B8689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 xml:space="preserve">Delivery agents shall be posted in various locations. The allocation process shall be based on the delivery location of the customer. </w:t>
      </w:r>
    </w:p>
    <w:p w14:paraId="29C520D1" w14:textId="3046ED92" w:rsidR="00B8689B" w:rsidRDefault="00B8689B" w:rsidP="00B8689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Criteria for allocation:</w:t>
      </w:r>
    </w:p>
    <w:p w14:paraId="2C14D827" w14:textId="5B8A724F" w:rsidR="00B8689B" w:rsidRDefault="00B8689B" w:rsidP="00B8689B">
      <w:pPr>
        <w:pStyle w:val="ListParagraph"/>
        <w:numPr>
          <w:ilvl w:val="0"/>
          <w:numId w:val="5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First Come First Serve</w:t>
      </w:r>
    </w:p>
    <w:p w14:paraId="69501DD5" w14:textId="51E46BD4" w:rsidR="00B8689B" w:rsidRDefault="002C7732" w:rsidP="00B8689B">
      <w:pPr>
        <w:pStyle w:val="ListParagraph"/>
        <w:numPr>
          <w:ilvl w:val="0"/>
          <w:numId w:val="5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d</w:t>
      </w:r>
      <w:r w:rsidR="00B259E5">
        <w:rPr>
          <w:rFonts w:ascii="Verdana" w:hAnsi="Verdana" w:cs="Microsoft Sans Serif"/>
          <w:sz w:val="20"/>
          <w:szCs w:val="20"/>
          <w:lang w:val="en-US"/>
        </w:rPr>
        <w:t xml:space="preserve">elivery location and Agent’s Posted Location shall be matched </w:t>
      </w:r>
    </w:p>
    <w:p w14:paraId="67B42048" w14:textId="77777777" w:rsidR="00B259E5" w:rsidRPr="00B259E5" w:rsidRDefault="00B259E5" w:rsidP="00B259E5">
      <w:pPr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3CA96052" w14:textId="08378CF6" w:rsidR="00B259E5" w:rsidRPr="002C7732" w:rsidRDefault="00B259E5" w:rsidP="00B259E5">
      <w:pPr>
        <w:pStyle w:val="ListParagraph"/>
        <w:numPr>
          <w:ilvl w:val="0"/>
          <w:numId w:val="3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2C7732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Generate Unique Delivery Code</w:t>
      </w:r>
    </w:p>
    <w:p w14:paraId="5627771B" w14:textId="6167071D" w:rsidR="00B259E5" w:rsidRDefault="00B259E5" w:rsidP="00B259E5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Each order shall bare a Unique Delivery Code (UDC) which will felicitate in smooth order tracking and Delivery Status.</w:t>
      </w:r>
    </w:p>
    <w:p w14:paraId="6EB40781" w14:textId="77777777" w:rsidR="00B259E5" w:rsidRPr="00B259E5" w:rsidRDefault="00B259E5" w:rsidP="00B259E5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40E21B97" w14:textId="49BF1854" w:rsidR="006954B2" w:rsidRPr="002C7732" w:rsidRDefault="00B259E5" w:rsidP="006954B2">
      <w:pPr>
        <w:pStyle w:val="ListParagraph"/>
        <w:numPr>
          <w:ilvl w:val="0"/>
          <w:numId w:val="3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2C7732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Update Delivery Status</w:t>
      </w:r>
    </w:p>
    <w:p w14:paraId="431536AB" w14:textId="0F76275D" w:rsidR="00B259E5" w:rsidRDefault="00B259E5" w:rsidP="00B259E5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 w:rsidRPr="00B259E5">
        <w:rPr>
          <w:rFonts w:ascii="Verdana" w:hAnsi="Verdana" w:cs="Microsoft Sans Serif"/>
          <w:sz w:val="20"/>
          <w:szCs w:val="20"/>
          <w:lang w:val="en-US"/>
        </w:rPr>
        <w:t>The delivery status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shall be</w:t>
      </w:r>
      <w:r w:rsidR="002C7732">
        <w:rPr>
          <w:rFonts w:ascii="Verdana" w:hAnsi="Verdana" w:cs="Microsoft Sans Serif"/>
          <w:sz w:val="20"/>
          <w:szCs w:val="20"/>
          <w:lang w:val="en-US"/>
        </w:rPr>
        <w:t xml:space="preserve"> updated </w:t>
      </w:r>
      <w:r>
        <w:rPr>
          <w:rFonts w:ascii="Verdana" w:hAnsi="Verdana" w:cs="Microsoft Sans Serif"/>
          <w:sz w:val="20"/>
          <w:szCs w:val="20"/>
          <w:lang w:val="en-US"/>
        </w:rPr>
        <w:t xml:space="preserve">in response to the delivery agent’s order status </w:t>
      </w:r>
      <w:r w:rsidR="002C7732">
        <w:rPr>
          <w:rFonts w:ascii="Verdana" w:hAnsi="Verdana" w:cs="Microsoft Sans Serif"/>
          <w:sz w:val="20"/>
          <w:szCs w:val="20"/>
          <w:lang w:val="en-US"/>
        </w:rPr>
        <w:t>update response</w:t>
      </w:r>
      <w:r>
        <w:rPr>
          <w:rFonts w:ascii="Verdana" w:hAnsi="Verdana" w:cs="Microsoft Sans Serif"/>
          <w:sz w:val="20"/>
          <w:szCs w:val="20"/>
          <w:lang w:val="en-US"/>
        </w:rPr>
        <w:t>.</w:t>
      </w:r>
    </w:p>
    <w:p w14:paraId="1403A9B2" w14:textId="53413538" w:rsidR="00B259E5" w:rsidRDefault="00B259E5" w:rsidP="00B259E5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lastRenderedPageBreak/>
        <w:t>Based on the input from the Delivery agent the following actions shall be performed:</w:t>
      </w:r>
    </w:p>
    <w:p w14:paraId="07A3894D" w14:textId="77777777" w:rsidR="002C7732" w:rsidRDefault="002C7732" w:rsidP="00B259E5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2847606D" w14:textId="72190099" w:rsidR="00B259E5" w:rsidRDefault="00B259E5" w:rsidP="00B259E5">
      <w:pPr>
        <w:pStyle w:val="ListParagraph"/>
        <w:numPr>
          <w:ilvl w:val="0"/>
          <w:numId w:val="6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 xml:space="preserve">If the delivery agent updates the status as “Successfully </w:t>
      </w:r>
      <w:r w:rsidR="002C7732">
        <w:rPr>
          <w:rFonts w:ascii="Verdana" w:hAnsi="Verdana" w:cs="Microsoft Sans Serif"/>
          <w:sz w:val="20"/>
          <w:szCs w:val="20"/>
          <w:lang w:val="en-US"/>
        </w:rPr>
        <w:t>Delivered” for a particular UDC</w:t>
      </w:r>
      <w:r>
        <w:rPr>
          <w:rFonts w:ascii="Verdana" w:hAnsi="Verdana" w:cs="Microsoft Sans Serif"/>
          <w:sz w:val="20"/>
          <w:szCs w:val="20"/>
          <w:lang w:val="en-US"/>
        </w:rPr>
        <w:t xml:space="preserve">, then the display table </w:t>
      </w:r>
      <w:r w:rsidR="002C7732">
        <w:rPr>
          <w:rFonts w:ascii="Verdana" w:hAnsi="Verdana" w:cs="Microsoft Sans Serif"/>
          <w:sz w:val="20"/>
          <w:szCs w:val="20"/>
          <w:lang w:val="en-US"/>
        </w:rPr>
        <w:t>q</w:t>
      </w:r>
      <w:r>
        <w:rPr>
          <w:rFonts w:ascii="Verdana" w:hAnsi="Verdana" w:cs="Microsoft Sans Serif"/>
          <w:sz w:val="20"/>
          <w:szCs w:val="20"/>
          <w:lang w:val="en-US"/>
        </w:rPr>
        <w:t>ueue shall be updated and the order shall be canceled from the table</w:t>
      </w:r>
      <w:r w:rsidR="002C7732">
        <w:rPr>
          <w:rFonts w:ascii="Verdana" w:hAnsi="Verdana" w:cs="Microsoft Sans Serif"/>
          <w:sz w:val="20"/>
          <w:szCs w:val="20"/>
          <w:lang w:val="en-US"/>
        </w:rPr>
        <w:t>. However, a separate record table can be created to keep an order history with status updated as “Delivered”.</w:t>
      </w:r>
    </w:p>
    <w:p w14:paraId="4438D49C" w14:textId="77777777" w:rsidR="002C7732" w:rsidRDefault="002C7732" w:rsidP="002C7732">
      <w:pPr>
        <w:pStyle w:val="ListParagraph"/>
        <w:spacing w:after="0"/>
        <w:ind w:left="1440"/>
        <w:rPr>
          <w:rFonts w:ascii="Verdana" w:hAnsi="Verdana" w:cs="Microsoft Sans Serif"/>
          <w:sz w:val="20"/>
          <w:szCs w:val="20"/>
          <w:lang w:val="en-US"/>
        </w:rPr>
      </w:pPr>
    </w:p>
    <w:p w14:paraId="05FAFF81" w14:textId="0FF517DB" w:rsidR="002C7732" w:rsidRDefault="002C7732" w:rsidP="00B259E5">
      <w:pPr>
        <w:pStyle w:val="ListParagraph"/>
        <w:numPr>
          <w:ilvl w:val="0"/>
          <w:numId w:val="6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If the delivery agent’s response status is “Pending” then no actions shall be taken.</w:t>
      </w:r>
    </w:p>
    <w:p w14:paraId="5F8BA1C2" w14:textId="77777777" w:rsidR="00563F74" w:rsidRPr="00563F74" w:rsidRDefault="00563F74" w:rsidP="00563F74">
      <w:pPr>
        <w:pStyle w:val="ListParagraph"/>
        <w:rPr>
          <w:rFonts w:ascii="Verdana" w:hAnsi="Verdana" w:cs="Microsoft Sans Serif"/>
          <w:sz w:val="20"/>
          <w:szCs w:val="20"/>
          <w:lang w:val="en-US"/>
        </w:rPr>
      </w:pPr>
    </w:p>
    <w:p w14:paraId="518A0C0A" w14:textId="5D76D80A" w:rsidR="00563F74" w:rsidRPr="002C7732" w:rsidRDefault="00563F74" w:rsidP="00563F74">
      <w:pPr>
        <w:pStyle w:val="ListParagraph"/>
        <w:numPr>
          <w:ilvl w:val="0"/>
          <w:numId w:val="3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Invoice Generator</w:t>
      </w:r>
    </w:p>
    <w:p w14:paraId="37FCCE59" w14:textId="760236DF" w:rsidR="00563F74" w:rsidRDefault="00563F74" w:rsidP="00563F74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</w:t>
      </w:r>
      <w:r w:rsidRPr="00B259E5"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>
        <w:rPr>
          <w:rFonts w:ascii="Verdana" w:hAnsi="Verdana" w:cs="Microsoft Sans Serif"/>
          <w:sz w:val="20"/>
          <w:szCs w:val="20"/>
          <w:lang w:val="en-US"/>
        </w:rPr>
        <w:t>PDF Invoice document shall be generated which bares the customer details and UDC</w:t>
      </w:r>
    </w:p>
    <w:p w14:paraId="4DFFF595" w14:textId="77777777" w:rsidR="00C97CAB" w:rsidRDefault="00C97CAB" w:rsidP="00563F74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24956082" w14:textId="77777777" w:rsidR="00052FA1" w:rsidRPr="00563F74" w:rsidRDefault="00052FA1" w:rsidP="00563F74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7A3DC93" w14:textId="02CA43BD" w:rsidR="00D23EF7" w:rsidRDefault="00D23EF7" w:rsidP="00D23EF7">
      <w:pPr>
        <w:pStyle w:val="ListParagraph"/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6954B2">
        <w:rPr>
          <w:rFonts w:ascii="Verdana" w:hAnsi="Verdana" w:cs="Microsoft Sans Serif"/>
          <w:b/>
          <w:bCs/>
          <w:sz w:val="20"/>
          <w:szCs w:val="20"/>
          <w:lang w:val="en-US"/>
        </w:rPr>
        <w:t>CZ-001-</w:t>
      </w:r>
      <w:r>
        <w:rPr>
          <w:rFonts w:ascii="Verdana" w:hAnsi="Verdana" w:cs="Microsoft Sans Serif"/>
          <w:b/>
          <w:bCs/>
          <w:sz w:val="20"/>
          <w:szCs w:val="20"/>
          <w:lang w:val="en-US"/>
        </w:rPr>
        <w:t>B:</w:t>
      </w:r>
    </w:p>
    <w:p w14:paraId="59047EFF" w14:textId="1BA38E17" w:rsidR="009D4EA2" w:rsidRDefault="009D4EA2" w:rsidP="00D23EF7">
      <w:pPr>
        <w:pStyle w:val="ListParagraph"/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 section that provides an interface for the proprietor and in charge user to access the following features:</w:t>
      </w:r>
    </w:p>
    <w:p w14:paraId="4520B2B0" w14:textId="451EAEB2" w:rsidR="009D4EA2" w:rsidRDefault="009D4EA2" w:rsidP="00D23EF7">
      <w:pPr>
        <w:pStyle w:val="ListParagraph"/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7D5BA78E" w14:textId="5A57A3AF" w:rsidR="009D4EA2" w:rsidRDefault="009D4EA2" w:rsidP="009D4EA2">
      <w:pPr>
        <w:pStyle w:val="ListParagraph"/>
        <w:numPr>
          <w:ilvl w:val="0"/>
          <w:numId w:val="7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9D4EA2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Upda</w:t>
      </w: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te Advertisement boards</w:t>
      </w:r>
    </w:p>
    <w:p w14:paraId="1AA43CB6" w14:textId="3B07F4B5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Gill Sans MT" w:hAnsi="Gill Sans MT" w:cs="Microsoft Sans Serif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erdana" w:hAnsi="Verdana" w:cs="Microsoft Sans Serif"/>
          <w:sz w:val="20"/>
          <w:szCs w:val="20"/>
          <w:lang w:val="en-US"/>
        </w:rPr>
        <w:t>The Website shall have spaces allocated for advertisement in strategic areas on the page.</w:t>
      </w:r>
    </w:p>
    <w:p w14:paraId="47C5B6D3" w14:textId="7339AB8E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Every advertisement poster design must strictly follow fixed dimensions as specified.</w:t>
      </w:r>
    </w:p>
    <w:p w14:paraId="295403DD" w14:textId="012DCBF0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admin user shall have the control of updating the advertisement posters</w:t>
      </w:r>
    </w:p>
    <w:p w14:paraId="54F578B9" w14:textId="77777777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3BBD4509" w14:textId="52682A5B" w:rsidR="009D4EA2" w:rsidRDefault="009D4EA2" w:rsidP="009D4EA2">
      <w:pPr>
        <w:pStyle w:val="ListParagraph"/>
        <w:numPr>
          <w:ilvl w:val="0"/>
          <w:numId w:val="7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Add New Product</w:t>
      </w:r>
    </w:p>
    <w:p w14:paraId="20F998AB" w14:textId="79C765F4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Gill Sans MT" w:hAnsi="Gill Sans MT" w:cs="Microsoft Sans Serif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erdana" w:hAnsi="Verdana" w:cs="Microsoft Sans Serif"/>
          <w:sz w:val="20"/>
          <w:szCs w:val="20"/>
          <w:lang w:val="en-US"/>
        </w:rPr>
        <w:t xml:space="preserve">The admin user shall be provided with an interface to add new products in the relevant product categories. </w:t>
      </w:r>
    </w:p>
    <w:p w14:paraId="00C90B25" w14:textId="6825366F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6145E0E3" w14:textId="162D8AE9" w:rsidR="009D4EA2" w:rsidRDefault="009D4EA2" w:rsidP="009D4EA2">
      <w:pPr>
        <w:pStyle w:val="ListParagraph"/>
        <w:numPr>
          <w:ilvl w:val="0"/>
          <w:numId w:val="7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Delete Product</w:t>
      </w:r>
    </w:p>
    <w:p w14:paraId="30EEE422" w14:textId="332E37A1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 xml:space="preserve">The </w:t>
      </w:r>
      <w:proofErr w:type="gramStart"/>
      <w:r>
        <w:rPr>
          <w:rFonts w:ascii="Verdana" w:hAnsi="Verdana" w:cs="Microsoft Sans Serif"/>
          <w:sz w:val="20"/>
          <w:szCs w:val="20"/>
          <w:lang w:val="en-US"/>
        </w:rPr>
        <w:t>Admin</w:t>
      </w:r>
      <w:proofErr w:type="gramEnd"/>
      <w:r>
        <w:rPr>
          <w:rFonts w:ascii="Verdana" w:hAnsi="Verdana" w:cs="Microsoft Sans Serif"/>
          <w:sz w:val="20"/>
          <w:szCs w:val="20"/>
          <w:lang w:val="en-US"/>
        </w:rPr>
        <w:t xml:space="preserve"> user shall be provided with an interface to delete products as per his/her wish.</w:t>
      </w:r>
    </w:p>
    <w:p w14:paraId="0B7536F0" w14:textId="2AC9485D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584074C9" w14:textId="12CAB550" w:rsidR="009D4EA2" w:rsidRDefault="009D4EA2" w:rsidP="009D4EA2">
      <w:pPr>
        <w:pStyle w:val="ListParagraph"/>
        <w:numPr>
          <w:ilvl w:val="0"/>
          <w:numId w:val="7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Full-Fledge Database Control</w:t>
      </w:r>
    </w:p>
    <w:p w14:paraId="370406C3" w14:textId="2C37C714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Gill Sans MT" w:hAnsi="Gill Sans MT" w:cs="Microsoft Sans Serif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erdana" w:hAnsi="Verdana" w:cs="Microsoft Sans Serif"/>
          <w:sz w:val="20"/>
          <w:szCs w:val="20"/>
          <w:lang w:val="en-US"/>
        </w:rPr>
        <w:t>The admin user shall enjoy full rights of the Main Database. Other admin categories shall enjoy limited access to the database.</w:t>
      </w:r>
    </w:p>
    <w:p w14:paraId="0E41A5F9" w14:textId="77777777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21C88F8B" w14:textId="587FC2D9" w:rsidR="009D4EA2" w:rsidRDefault="009D4EA2" w:rsidP="009D4EA2">
      <w:pPr>
        <w:pStyle w:val="ListParagraph"/>
        <w:numPr>
          <w:ilvl w:val="0"/>
          <w:numId w:val="7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Pricing</w:t>
      </w:r>
    </w:p>
    <w:p w14:paraId="7CDABAE8" w14:textId="41880241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Gill Sans MT" w:hAnsi="Gill Sans MT" w:cs="Microsoft Sans Serif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Verdana" w:hAnsi="Verdana" w:cs="Microsoft Sans Serif"/>
          <w:sz w:val="20"/>
          <w:szCs w:val="20"/>
          <w:lang w:val="en-US"/>
        </w:rPr>
        <w:t>The admin user shall be able to update the prices and discounts as per his/her business model.</w:t>
      </w:r>
    </w:p>
    <w:p w14:paraId="19CB3E6C" w14:textId="77777777" w:rsidR="00B95CCB" w:rsidRDefault="00B95CCB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25D613A5" w14:textId="70C2EEF4" w:rsidR="00B95CCB" w:rsidRPr="002C7732" w:rsidRDefault="00B95CCB" w:rsidP="00640A45">
      <w:pPr>
        <w:pStyle w:val="ListParagraph"/>
        <w:numPr>
          <w:ilvl w:val="0"/>
          <w:numId w:val="7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Send Newsletter</w:t>
      </w:r>
    </w:p>
    <w:p w14:paraId="20BC59BD" w14:textId="77777777" w:rsidR="00B95CCB" w:rsidRDefault="00B95CCB" w:rsidP="00B95CC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An option to draft and send periodic newsletters.</w:t>
      </w:r>
    </w:p>
    <w:p w14:paraId="74CB755C" w14:textId="77777777" w:rsidR="00B95CCB" w:rsidRDefault="00B95CCB" w:rsidP="00B95CCB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3C623220" w14:textId="77777777" w:rsidR="00B95CCB" w:rsidRPr="002C7732" w:rsidRDefault="00B95CCB" w:rsidP="00640A45">
      <w:pPr>
        <w:pStyle w:val="ListParagraph"/>
        <w:numPr>
          <w:ilvl w:val="0"/>
          <w:numId w:val="7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 xml:space="preserve">Add / Delete Delivery Agents </w:t>
      </w:r>
    </w:p>
    <w:p w14:paraId="1E29B817" w14:textId="77777777" w:rsidR="00B95CCB" w:rsidRPr="00F818E6" w:rsidRDefault="00B95CCB" w:rsidP="00B95CCB">
      <w:pPr>
        <w:spacing w:after="0"/>
        <w:ind w:left="360" w:firstLine="72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An option for the admin user to add or delete delivery agents in the database</w:t>
      </w:r>
      <w:r>
        <w:rPr>
          <w:rFonts w:ascii="Verdana" w:hAnsi="Verdana" w:cs="Microsoft Sans Serif"/>
          <w:sz w:val="20"/>
          <w:szCs w:val="20"/>
          <w:lang w:val="en-US"/>
        </w:rPr>
        <w:tab/>
      </w:r>
    </w:p>
    <w:p w14:paraId="72F7011C" w14:textId="77777777" w:rsidR="00B95CCB" w:rsidRPr="00B95CCB" w:rsidRDefault="00B95CCB" w:rsidP="00B95CCB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635B386F" w14:textId="4BAD1B09" w:rsidR="00052FA1" w:rsidRDefault="00052FA1" w:rsidP="009D4EA2">
      <w:pPr>
        <w:pStyle w:val="ListParagraph"/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AF308B4" w14:textId="77777777" w:rsidR="007A4CD5" w:rsidRDefault="007A4CD5" w:rsidP="009D4EA2">
      <w:pPr>
        <w:pStyle w:val="ListParagraph"/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475CD3F" w14:textId="11A43393" w:rsidR="009D4EA2" w:rsidRDefault="009D4EA2" w:rsidP="009D4EA2">
      <w:pPr>
        <w:pStyle w:val="ListParagraph"/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6954B2">
        <w:rPr>
          <w:rFonts w:ascii="Verdana" w:hAnsi="Verdana" w:cs="Microsoft Sans Serif"/>
          <w:b/>
          <w:bCs/>
          <w:sz w:val="20"/>
          <w:szCs w:val="20"/>
          <w:lang w:val="en-US"/>
        </w:rPr>
        <w:t>CZ-001-</w:t>
      </w:r>
      <w:r w:rsidR="00C4405F">
        <w:rPr>
          <w:rFonts w:ascii="Verdana" w:hAnsi="Verdana" w:cs="Microsoft Sans Serif"/>
          <w:b/>
          <w:bCs/>
          <w:sz w:val="20"/>
          <w:szCs w:val="20"/>
          <w:lang w:val="en-US"/>
        </w:rPr>
        <w:t>C</w:t>
      </w:r>
      <w:r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</w:p>
    <w:p w14:paraId="764FB09E" w14:textId="3D79AD49" w:rsidR="009D4EA2" w:rsidRDefault="009D4EA2" w:rsidP="009D4EA2">
      <w:pPr>
        <w:pStyle w:val="ListParagraph"/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 section that provides an interface for the registered delivery agents to respond to the task allocated to them</w:t>
      </w:r>
    </w:p>
    <w:p w14:paraId="6A378938" w14:textId="77777777" w:rsidR="009D4EA2" w:rsidRDefault="009D4EA2" w:rsidP="009D4EA2">
      <w:pPr>
        <w:pStyle w:val="ListParagraph"/>
        <w:spacing w:after="0"/>
        <w:rPr>
          <w:rFonts w:ascii="Verdana" w:hAnsi="Verdana" w:cs="Microsoft Sans Serif"/>
          <w:sz w:val="20"/>
          <w:szCs w:val="20"/>
          <w:lang w:val="en-US"/>
        </w:rPr>
      </w:pPr>
    </w:p>
    <w:p w14:paraId="6F9811DE" w14:textId="5ACB268A" w:rsidR="009D4EA2" w:rsidRPr="00C4405F" w:rsidRDefault="009D4EA2" w:rsidP="00C4405F">
      <w:pPr>
        <w:pStyle w:val="ListParagraph"/>
        <w:numPr>
          <w:ilvl w:val="0"/>
          <w:numId w:val="8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C4405F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 xml:space="preserve">Update </w:t>
      </w:r>
      <w:r w:rsidR="00C4405F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Delivery status</w:t>
      </w:r>
    </w:p>
    <w:p w14:paraId="20D22B01" w14:textId="674399D3" w:rsidR="009D4EA2" w:rsidRDefault="009D4EA2" w:rsidP="00C4405F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</w:t>
      </w:r>
      <w:r w:rsidR="00C4405F">
        <w:rPr>
          <w:rFonts w:ascii="Verdana" w:hAnsi="Verdana" w:cs="Microsoft Sans Serif"/>
          <w:sz w:val="20"/>
          <w:szCs w:val="20"/>
          <w:lang w:val="en-US"/>
        </w:rPr>
        <w:t>he delivery agent shall deliver the product to the customer and perform the following steps</w:t>
      </w:r>
    </w:p>
    <w:p w14:paraId="2C17A942" w14:textId="17C42D89" w:rsidR="00C4405F" w:rsidRDefault="00C4405F" w:rsidP="00C4405F">
      <w:pPr>
        <w:pStyle w:val="ListParagraph"/>
        <w:numPr>
          <w:ilvl w:val="0"/>
          <w:numId w:val="9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Receive Payment (COD)</w:t>
      </w:r>
    </w:p>
    <w:p w14:paraId="62D5529A" w14:textId="0C080E42" w:rsidR="00C4405F" w:rsidRDefault="00C4405F" w:rsidP="00C4405F">
      <w:pPr>
        <w:pStyle w:val="ListParagraph"/>
        <w:numPr>
          <w:ilvl w:val="0"/>
          <w:numId w:val="9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Scan the UDC on the product package</w:t>
      </w:r>
    </w:p>
    <w:p w14:paraId="39C8892D" w14:textId="0C080E42" w:rsidR="009D4EA2" w:rsidRDefault="009D4EA2" w:rsidP="009D4EA2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</w:p>
    <w:p w14:paraId="5D434595" w14:textId="518B091C" w:rsidR="009D4EA2" w:rsidRDefault="00C4405F" w:rsidP="00C4405F">
      <w:pPr>
        <w:pStyle w:val="ListParagraph"/>
        <w:numPr>
          <w:ilvl w:val="0"/>
          <w:numId w:val="8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>Delivery Details</w:t>
      </w:r>
    </w:p>
    <w:p w14:paraId="17171003" w14:textId="34D6AF53" w:rsidR="009D4EA2" w:rsidRDefault="009D4EA2" w:rsidP="00C4405F">
      <w:pPr>
        <w:pStyle w:val="ListParagraph"/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</w:t>
      </w:r>
      <w:r w:rsidR="00C4405F">
        <w:rPr>
          <w:rFonts w:ascii="Verdana" w:hAnsi="Verdana" w:cs="Microsoft Sans Serif"/>
          <w:sz w:val="20"/>
          <w:szCs w:val="20"/>
          <w:lang w:val="en-US"/>
        </w:rPr>
        <w:t xml:space="preserve"> Delivery agent shall be provided the details of the delivery as per the details given by the customer,</w:t>
      </w:r>
    </w:p>
    <w:p w14:paraId="2B10DF64" w14:textId="0A3B3AFA" w:rsidR="00C4405F" w:rsidRDefault="00C4405F" w:rsidP="00BB1269">
      <w:pPr>
        <w:pStyle w:val="ListParagraph"/>
        <w:tabs>
          <w:tab w:val="right" w:pos="9026"/>
        </w:tabs>
        <w:spacing w:after="0"/>
        <w:ind w:left="108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Following details shall be provided:</w:t>
      </w:r>
      <w:r w:rsidR="00BB1269">
        <w:rPr>
          <w:rFonts w:ascii="Verdana" w:hAnsi="Verdana" w:cs="Microsoft Sans Serif"/>
          <w:sz w:val="20"/>
          <w:szCs w:val="20"/>
          <w:lang w:val="en-US"/>
        </w:rPr>
        <w:tab/>
      </w:r>
    </w:p>
    <w:p w14:paraId="7C55F0DA" w14:textId="4215E352" w:rsidR="00C4405F" w:rsidRDefault="00C4405F" w:rsidP="00C4405F">
      <w:pPr>
        <w:pStyle w:val="ListParagraph"/>
        <w:numPr>
          <w:ilvl w:val="0"/>
          <w:numId w:val="10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Name</w:t>
      </w:r>
    </w:p>
    <w:p w14:paraId="5CBE9C5A" w14:textId="3A416DFC" w:rsidR="00C4405F" w:rsidRDefault="00C4405F" w:rsidP="00C4405F">
      <w:pPr>
        <w:pStyle w:val="ListParagraph"/>
        <w:numPr>
          <w:ilvl w:val="0"/>
          <w:numId w:val="10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Customer ID</w:t>
      </w:r>
    </w:p>
    <w:p w14:paraId="7B2525D3" w14:textId="21EF2FBA" w:rsidR="00C4405F" w:rsidRDefault="00C4405F" w:rsidP="00C4405F">
      <w:pPr>
        <w:pStyle w:val="ListParagraph"/>
        <w:numPr>
          <w:ilvl w:val="0"/>
          <w:numId w:val="10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Address</w:t>
      </w:r>
    </w:p>
    <w:p w14:paraId="7006AA3D" w14:textId="33835EFA" w:rsidR="00C4405F" w:rsidRDefault="00C4405F" w:rsidP="00C4405F">
      <w:pPr>
        <w:pStyle w:val="ListParagraph"/>
        <w:numPr>
          <w:ilvl w:val="0"/>
          <w:numId w:val="10"/>
        </w:num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Phone Number</w:t>
      </w:r>
    </w:p>
    <w:p w14:paraId="51DF7636" w14:textId="77777777" w:rsidR="00C4405F" w:rsidRDefault="00C4405F" w:rsidP="00C4405F">
      <w:pPr>
        <w:pStyle w:val="ListParagraph"/>
        <w:spacing w:after="0"/>
        <w:ind w:left="1800"/>
        <w:rPr>
          <w:rFonts w:ascii="Verdana" w:hAnsi="Verdana" w:cs="Microsoft Sans Serif"/>
          <w:sz w:val="20"/>
          <w:szCs w:val="20"/>
          <w:lang w:val="en-US"/>
        </w:rPr>
      </w:pPr>
    </w:p>
    <w:p w14:paraId="021172C7" w14:textId="16BA141A" w:rsidR="00C4405F" w:rsidRDefault="00C4405F" w:rsidP="00C4405F">
      <w:pPr>
        <w:pStyle w:val="ListParagraph"/>
        <w:numPr>
          <w:ilvl w:val="0"/>
          <w:numId w:val="8"/>
        </w:numPr>
        <w:spacing w:after="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 w:rsidRPr="00C4405F"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 xml:space="preserve">Delivery </w:t>
      </w:r>
      <w:r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  <w:t xml:space="preserve">Task-list: </w:t>
      </w:r>
    </w:p>
    <w:p w14:paraId="08860110" w14:textId="501FEF17" w:rsidR="00C4405F" w:rsidRPr="00C4405F" w:rsidRDefault="00C4405F" w:rsidP="00C4405F">
      <w:pPr>
        <w:pStyle w:val="ListParagraph"/>
        <w:spacing w:after="0"/>
        <w:ind w:left="1080"/>
        <w:rPr>
          <w:rFonts w:ascii="Gill Sans MT" w:hAnsi="Gill Sans MT" w:cs="Microsoft Sans Serif"/>
          <w:color w:val="4472C4" w:themeColor="accent1"/>
          <w:sz w:val="20"/>
          <w:szCs w:val="20"/>
          <w:u w:val="single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Agent’s assigned delivery tasks shall be displayed and updated accordingly.</w:t>
      </w:r>
    </w:p>
    <w:p w14:paraId="4884C1B6" w14:textId="7BA1ED1A" w:rsidR="00C4405F" w:rsidRDefault="00C4405F" w:rsidP="00C4405F">
      <w:pPr>
        <w:spacing w:after="0"/>
        <w:ind w:left="720"/>
        <w:rPr>
          <w:rFonts w:ascii="Verdana" w:hAnsi="Verdana" w:cs="Microsoft Sans Serif"/>
          <w:sz w:val="20"/>
          <w:szCs w:val="20"/>
          <w:lang w:val="en-US"/>
        </w:rPr>
      </w:pPr>
    </w:p>
    <w:p w14:paraId="0E11FF7A" w14:textId="638296B4" w:rsidR="00C4405F" w:rsidRDefault="00C4405F" w:rsidP="00C4405F">
      <w:pPr>
        <w:spacing w:after="0"/>
        <w:ind w:left="720"/>
        <w:rPr>
          <w:rFonts w:ascii="Verdana" w:hAnsi="Verdana" w:cs="Microsoft Sans Serif"/>
          <w:sz w:val="20"/>
          <w:szCs w:val="20"/>
          <w:lang w:val="en-US"/>
        </w:rPr>
      </w:pPr>
    </w:p>
    <w:p w14:paraId="23DC57C0" w14:textId="5A711550" w:rsidR="00C4405F" w:rsidRDefault="00C4405F" w:rsidP="00C4405F">
      <w:pPr>
        <w:spacing w:after="0"/>
        <w:ind w:left="720"/>
        <w:rPr>
          <w:rFonts w:ascii="Verdana" w:hAnsi="Verdana" w:cs="Microsoft Sans Serif"/>
          <w:sz w:val="20"/>
          <w:szCs w:val="20"/>
          <w:lang w:val="en-US"/>
        </w:rPr>
      </w:pPr>
    </w:p>
    <w:p w14:paraId="07F3BECC" w14:textId="77777777" w:rsidR="00C4405F" w:rsidRDefault="00C4405F" w:rsidP="00C4405F">
      <w:pPr>
        <w:spacing w:after="0"/>
        <w:ind w:left="720"/>
        <w:rPr>
          <w:rFonts w:ascii="Verdana" w:hAnsi="Verdana" w:cs="Microsoft Sans Serif"/>
          <w:sz w:val="20"/>
          <w:szCs w:val="20"/>
          <w:lang w:val="en-US"/>
        </w:rPr>
        <w:sectPr w:rsidR="00C4405F" w:rsidSect="009E6446">
          <w:headerReference w:type="default" r:id="rId8"/>
          <w:footerReference w:type="default" r:id="rId9"/>
          <w:pgSz w:w="11906" w:h="16838"/>
          <w:pgMar w:top="1702" w:right="1440" w:bottom="1440" w:left="1440" w:header="851" w:footer="4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26E3CBDA" w14:textId="7D6DEF8A" w:rsidR="00F368DD" w:rsidRPr="00052FA1" w:rsidRDefault="00B824BD" w:rsidP="00052FA1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D8B824E" wp14:editId="1ABD7A5D">
            <wp:simplePos x="0" y="0"/>
            <wp:positionH relativeFrom="column">
              <wp:posOffset>-431800</wp:posOffset>
            </wp:positionH>
            <wp:positionV relativeFrom="paragraph">
              <wp:posOffset>457200</wp:posOffset>
            </wp:positionV>
            <wp:extent cx="14184916" cy="6299200"/>
            <wp:effectExtent l="0" t="0" r="762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4916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68DD" w:rsidRPr="00052FA1" w:rsidSect="00C4405F">
      <w:pgSz w:w="23814" w:h="16840"/>
      <w:pgMar w:top="1701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9500B" w14:textId="77777777" w:rsidR="0038091D" w:rsidRDefault="0038091D" w:rsidP="003803E6">
      <w:pPr>
        <w:spacing w:after="0" w:line="240" w:lineRule="auto"/>
      </w:pPr>
      <w:r>
        <w:separator/>
      </w:r>
    </w:p>
  </w:endnote>
  <w:endnote w:type="continuationSeparator" w:id="0">
    <w:p w14:paraId="1D30DCFF" w14:textId="77777777" w:rsidR="0038091D" w:rsidRDefault="0038091D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E4E6" w14:textId="73EE2CB6" w:rsidR="000E4863" w:rsidRDefault="000E4863" w:rsidP="00052FA1">
    <w:pPr>
      <w:pStyle w:val="Footer"/>
    </w:pPr>
    <w:proofErr w:type="gramStart"/>
    <w:r>
      <w:t>20110502</w:t>
    </w:r>
    <w:r w:rsidR="002B0CA1">
      <w:t>2</w:t>
    </w:r>
    <w:r w:rsidR="00052FA1">
      <w:t xml:space="preserve"> &amp; 201105025                                                                                                                   PAGE</w:t>
    </w:r>
    <w:proofErr w:type="gramEnd"/>
    <w:r w:rsidR="00052FA1">
      <w:t xml:space="preserve"> NO:</w:t>
    </w:r>
  </w:p>
  <w:p w14:paraId="7BC64F93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BAA6" w14:textId="77777777" w:rsidR="0038091D" w:rsidRDefault="0038091D" w:rsidP="003803E6">
      <w:pPr>
        <w:spacing w:after="0" w:line="240" w:lineRule="auto"/>
      </w:pPr>
      <w:r>
        <w:separator/>
      </w:r>
    </w:p>
  </w:footnote>
  <w:footnote w:type="continuationSeparator" w:id="0">
    <w:p w14:paraId="2EA4C21C" w14:textId="77777777" w:rsidR="0038091D" w:rsidRDefault="0038091D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BB60" w14:textId="77777777" w:rsidR="003803E6" w:rsidRPr="002B0CA1" w:rsidRDefault="003803E6" w:rsidP="003803E6">
    <w:pPr>
      <w:pStyle w:val="Header"/>
      <w:jc w:val="center"/>
      <w:rPr>
        <w:rFonts w:ascii="Calisto MT" w:eastAsia="MS UI Gothic" w:hAnsi="Calisto MT"/>
        <w:sz w:val="36"/>
        <w:szCs w:val="36"/>
      </w:rPr>
    </w:pPr>
    <w:r w:rsidRPr="002B0CA1">
      <w:rPr>
        <w:rFonts w:ascii="Calisto MT" w:eastAsia="MS UI Gothic" w:hAnsi="Calisto MT"/>
        <w:sz w:val="36"/>
        <w:szCs w:val="36"/>
      </w:rPr>
      <w:t>GOA COLLEGE OF ENGINEERING</w:t>
    </w:r>
  </w:p>
  <w:p w14:paraId="64A73A06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7E69E473" w14:textId="77777777" w:rsidR="003803E6" w:rsidRDefault="00380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098"/>
    <w:multiLevelType w:val="hybridMultilevel"/>
    <w:tmpl w:val="0B7CF7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893D6B"/>
    <w:multiLevelType w:val="hybridMultilevel"/>
    <w:tmpl w:val="E2E8A3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AE096A"/>
    <w:multiLevelType w:val="hybridMultilevel"/>
    <w:tmpl w:val="B4A006A8"/>
    <w:lvl w:ilvl="0" w:tplc="41D261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4F1D44"/>
    <w:multiLevelType w:val="hybridMultilevel"/>
    <w:tmpl w:val="5558959C"/>
    <w:lvl w:ilvl="0" w:tplc="3FE81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B69B1"/>
    <w:multiLevelType w:val="hybridMultilevel"/>
    <w:tmpl w:val="18A270B8"/>
    <w:lvl w:ilvl="0" w:tplc="9724A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B7000"/>
    <w:multiLevelType w:val="hybridMultilevel"/>
    <w:tmpl w:val="FE78FAF6"/>
    <w:lvl w:ilvl="0" w:tplc="3B90836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4B6AA1"/>
    <w:multiLevelType w:val="hybridMultilevel"/>
    <w:tmpl w:val="EB723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3454F"/>
    <w:multiLevelType w:val="hybridMultilevel"/>
    <w:tmpl w:val="8EFE1A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53582"/>
    <w:multiLevelType w:val="hybridMultilevel"/>
    <w:tmpl w:val="C59CACEE"/>
    <w:lvl w:ilvl="0" w:tplc="75A6D1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98010E"/>
    <w:multiLevelType w:val="hybridMultilevel"/>
    <w:tmpl w:val="42368AF4"/>
    <w:lvl w:ilvl="0" w:tplc="2BB62C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9950972">
    <w:abstractNumId w:val="6"/>
  </w:num>
  <w:num w:numId="2" w16cid:durableId="744650377">
    <w:abstractNumId w:val="7"/>
  </w:num>
  <w:num w:numId="3" w16cid:durableId="440229692">
    <w:abstractNumId w:val="4"/>
  </w:num>
  <w:num w:numId="4" w16cid:durableId="2038579200">
    <w:abstractNumId w:val="0"/>
  </w:num>
  <w:num w:numId="5" w16cid:durableId="199053861">
    <w:abstractNumId w:val="2"/>
  </w:num>
  <w:num w:numId="6" w16cid:durableId="223611771">
    <w:abstractNumId w:val="9"/>
  </w:num>
  <w:num w:numId="7" w16cid:durableId="37055215">
    <w:abstractNumId w:val="3"/>
  </w:num>
  <w:num w:numId="8" w16cid:durableId="365912375">
    <w:abstractNumId w:val="8"/>
  </w:num>
  <w:num w:numId="9" w16cid:durableId="525407954">
    <w:abstractNumId w:val="5"/>
  </w:num>
  <w:num w:numId="10" w16cid:durableId="1457529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wUAvdApQCwAAAA="/>
  </w:docVars>
  <w:rsids>
    <w:rsidRoot w:val="004D5571"/>
    <w:rsid w:val="00052FA1"/>
    <w:rsid w:val="00090D68"/>
    <w:rsid w:val="000E4863"/>
    <w:rsid w:val="002B0CA1"/>
    <w:rsid w:val="002C7732"/>
    <w:rsid w:val="003803E6"/>
    <w:rsid w:val="0038091D"/>
    <w:rsid w:val="003E2483"/>
    <w:rsid w:val="003E66A1"/>
    <w:rsid w:val="004D5571"/>
    <w:rsid w:val="005017B7"/>
    <w:rsid w:val="00563F74"/>
    <w:rsid w:val="00640A45"/>
    <w:rsid w:val="006954B2"/>
    <w:rsid w:val="007020C8"/>
    <w:rsid w:val="007A4CD5"/>
    <w:rsid w:val="00816D67"/>
    <w:rsid w:val="00861E3F"/>
    <w:rsid w:val="008D10DD"/>
    <w:rsid w:val="009D4EA2"/>
    <w:rsid w:val="009E6446"/>
    <w:rsid w:val="00A83E1A"/>
    <w:rsid w:val="00B259E5"/>
    <w:rsid w:val="00B824BD"/>
    <w:rsid w:val="00B8689B"/>
    <w:rsid w:val="00B95CCB"/>
    <w:rsid w:val="00BB1269"/>
    <w:rsid w:val="00BE1D67"/>
    <w:rsid w:val="00C4405F"/>
    <w:rsid w:val="00C97CAB"/>
    <w:rsid w:val="00D23EF7"/>
    <w:rsid w:val="00E17175"/>
    <w:rsid w:val="00F368DD"/>
    <w:rsid w:val="00F818E6"/>
    <w:rsid w:val="00FD46FF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D3F33"/>
  <w15:chartTrackingRefBased/>
  <w15:docId w15:val="{66F3B251-4F06-458C-B3E4-6EB94634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ListParagraph">
    <w:name w:val="List Paragraph"/>
    <w:basedOn w:val="Normal"/>
    <w:uiPriority w:val="34"/>
    <w:qFormat/>
    <w:rsid w:val="004D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</Template>
  <TotalTime>22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26</cp:revision>
  <cp:lastPrinted>2022-10-03T14:56:00Z</cp:lastPrinted>
  <dcterms:created xsi:type="dcterms:W3CDTF">2022-10-01T13:39:00Z</dcterms:created>
  <dcterms:modified xsi:type="dcterms:W3CDTF">2022-10-03T14:59:00Z</dcterms:modified>
</cp:coreProperties>
</file>